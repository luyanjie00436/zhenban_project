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67" w:rsidRPr="00B328B9" w:rsidRDefault="00B328B9" w:rsidP="00B328B9">
      <w:pPr>
        <w:jc w:val="center"/>
        <w:rPr>
          <w:rFonts w:hint="eastAsia"/>
          <w:sz w:val="32"/>
          <w:szCs w:val="32"/>
        </w:rPr>
      </w:pPr>
      <w:r w:rsidRPr="00B328B9">
        <w:rPr>
          <w:rFonts w:hint="eastAsia"/>
          <w:sz w:val="32"/>
          <w:szCs w:val="32"/>
        </w:rPr>
        <w:t>三明医学科技职业学院教科研项目结题审批表</w:t>
      </w:r>
    </w:p>
    <w:p w:rsidR="00B328B9" w:rsidRDefault="00B328B9">
      <w:pPr>
        <w:rPr>
          <w:rFonts w:hint="eastAsi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2108"/>
        <w:gridCol w:w="1440"/>
        <w:gridCol w:w="3780"/>
      </w:tblGrid>
      <w:tr w:rsidR="00B328B9" w:rsidTr="002E2CBC">
        <w:trPr>
          <w:trHeight w:val="851"/>
        </w:trPr>
        <w:tc>
          <w:tcPr>
            <w:tcW w:w="1312" w:type="dxa"/>
            <w:shd w:val="clear" w:color="auto" w:fill="auto"/>
          </w:tcPr>
          <w:p w:rsidR="00B328B9" w:rsidRDefault="00B328B9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2108" w:type="dxa"/>
            <w:shd w:val="clear" w:color="auto" w:fill="auto"/>
          </w:tcPr>
          <w:p w:rsidR="00B328B9" w:rsidRDefault="00B328B9">
            <w:bookmarkStart w:id="0" w:name="UserCardId"/>
            <w:bookmarkEnd w:id="0"/>
          </w:p>
        </w:tc>
        <w:tc>
          <w:tcPr>
            <w:tcW w:w="1440" w:type="dxa"/>
            <w:shd w:val="clear" w:color="auto" w:fill="auto"/>
          </w:tcPr>
          <w:p w:rsidR="00B328B9" w:rsidRDefault="00B328B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780" w:type="dxa"/>
            <w:shd w:val="clear" w:color="auto" w:fill="auto"/>
          </w:tcPr>
          <w:p w:rsidR="00B328B9" w:rsidRDefault="00B328B9">
            <w:bookmarkStart w:id="1" w:name="UserName"/>
            <w:bookmarkEnd w:id="1"/>
          </w:p>
        </w:tc>
      </w:tr>
      <w:tr w:rsidR="00B328B9" w:rsidTr="002E2CBC">
        <w:trPr>
          <w:trHeight w:val="851"/>
        </w:trPr>
        <w:tc>
          <w:tcPr>
            <w:tcW w:w="1312" w:type="dxa"/>
            <w:shd w:val="clear" w:color="auto" w:fill="auto"/>
          </w:tcPr>
          <w:p w:rsidR="00B328B9" w:rsidRDefault="00B328B9">
            <w:pPr>
              <w:rPr>
                <w:rFonts w:hint="eastAsia"/>
              </w:rPr>
            </w:pPr>
            <w:r>
              <w:rPr>
                <w:rFonts w:hint="eastAsia"/>
              </w:rPr>
              <w:t>所在系部</w:t>
            </w:r>
          </w:p>
        </w:tc>
        <w:tc>
          <w:tcPr>
            <w:tcW w:w="2108" w:type="dxa"/>
            <w:shd w:val="clear" w:color="auto" w:fill="auto"/>
          </w:tcPr>
          <w:p w:rsidR="00B328B9" w:rsidRDefault="00B328B9">
            <w:bookmarkStart w:id="2" w:name="DepartmentName"/>
            <w:bookmarkEnd w:id="2"/>
          </w:p>
        </w:tc>
        <w:tc>
          <w:tcPr>
            <w:tcW w:w="1440" w:type="dxa"/>
            <w:shd w:val="clear" w:color="auto" w:fill="auto"/>
          </w:tcPr>
          <w:p w:rsidR="00B328B9" w:rsidRDefault="00B328B9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3780" w:type="dxa"/>
            <w:shd w:val="clear" w:color="auto" w:fill="auto"/>
          </w:tcPr>
          <w:p w:rsidR="00B328B9" w:rsidRDefault="00B328B9">
            <w:bookmarkStart w:id="3" w:name="UserJob"/>
            <w:bookmarkEnd w:id="3"/>
          </w:p>
        </w:tc>
      </w:tr>
      <w:tr w:rsidR="00B328B9" w:rsidTr="002E2CBC">
        <w:trPr>
          <w:trHeight w:val="851"/>
        </w:trPr>
        <w:tc>
          <w:tcPr>
            <w:tcW w:w="1312" w:type="dxa"/>
            <w:shd w:val="clear" w:color="auto" w:fill="auto"/>
          </w:tcPr>
          <w:p w:rsidR="00B328B9" w:rsidRDefault="00B328B9" w:rsidP="00B328B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108" w:type="dxa"/>
            <w:shd w:val="clear" w:color="auto" w:fill="auto"/>
          </w:tcPr>
          <w:p w:rsidR="00B328B9" w:rsidRDefault="00B328B9" w:rsidP="00B328B9">
            <w:bookmarkStart w:id="4" w:name="LongProjectsId"/>
            <w:bookmarkEnd w:id="4"/>
          </w:p>
        </w:tc>
        <w:tc>
          <w:tcPr>
            <w:tcW w:w="1440" w:type="dxa"/>
            <w:shd w:val="clear" w:color="auto" w:fill="auto"/>
          </w:tcPr>
          <w:p w:rsidR="00B328B9" w:rsidRDefault="00B328B9" w:rsidP="00B328B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780" w:type="dxa"/>
            <w:shd w:val="clear" w:color="auto" w:fill="auto"/>
          </w:tcPr>
          <w:p w:rsidR="00B328B9" w:rsidRDefault="00B328B9">
            <w:bookmarkStart w:id="5" w:name="LongProjectsName"/>
            <w:bookmarkEnd w:id="5"/>
          </w:p>
        </w:tc>
      </w:tr>
      <w:tr w:rsidR="00B328B9" w:rsidTr="002E2CBC">
        <w:trPr>
          <w:trHeight w:val="851"/>
        </w:trPr>
        <w:tc>
          <w:tcPr>
            <w:tcW w:w="1312" w:type="dxa"/>
            <w:shd w:val="clear" w:color="auto" w:fill="auto"/>
          </w:tcPr>
          <w:p w:rsidR="00B328B9" w:rsidRDefault="00B328B9" w:rsidP="00B328B9">
            <w:pPr>
              <w:rPr>
                <w:rFonts w:hint="eastAsia"/>
              </w:rPr>
            </w:pPr>
            <w:r>
              <w:rPr>
                <w:rFonts w:hint="eastAsia"/>
              </w:rPr>
              <w:t>项目级别</w:t>
            </w:r>
          </w:p>
        </w:tc>
        <w:tc>
          <w:tcPr>
            <w:tcW w:w="2108" w:type="dxa"/>
            <w:shd w:val="clear" w:color="auto" w:fill="auto"/>
          </w:tcPr>
          <w:p w:rsidR="00B328B9" w:rsidRDefault="00B328B9" w:rsidP="00B328B9">
            <w:bookmarkStart w:id="6" w:name="ProjectsLevel"/>
            <w:bookmarkEnd w:id="6"/>
          </w:p>
        </w:tc>
        <w:tc>
          <w:tcPr>
            <w:tcW w:w="1440" w:type="dxa"/>
            <w:shd w:val="clear" w:color="auto" w:fill="auto"/>
          </w:tcPr>
          <w:p w:rsidR="00B328B9" w:rsidRDefault="00B328B9" w:rsidP="00B328B9">
            <w:r>
              <w:rPr>
                <w:rFonts w:hint="eastAsia"/>
              </w:rPr>
              <w:t>项目来源</w:t>
            </w:r>
          </w:p>
        </w:tc>
        <w:tc>
          <w:tcPr>
            <w:tcW w:w="3780" w:type="dxa"/>
            <w:shd w:val="clear" w:color="auto" w:fill="auto"/>
          </w:tcPr>
          <w:p w:rsidR="00B328B9" w:rsidRDefault="00B328B9">
            <w:bookmarkStart w:id="7" w:name="ProjectsFrom"/>
            <w:bookmarkEnd w:id="7"/>
          </w:p>
        </w:tc>
      </w:tr>
      <w:tr w:rsidR="00B328B9" w:rsidRPr="00B328B9" w:rsidTr="00B328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45"/>
              <w:gridCol w:w="2302"/>
              <w:gridCol w:w="2756"/>
              <w:gridCol w:w="2771"/>
            </w:tblGrid>
            <w:tr w:rsidR="00B328B9" w:rsidRPr="00B328B9">
              <w:trPr>
                <w:trHeight w:val="450"/>
                <w:tblCellSpacing w:w="15" w:type="dxa"/>
              </w:trPr>
              <w:tc>
                <w:tcPr>
                  <w:tcW w:w="60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B328B9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bookmarkStart w:id="8" w:name="Shenpi1"/>
                  <w:bookmarkEnd w:id="8"/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</w:tcPr>
                <w:p w:rsidR="00B328B9" w:rsidRPr="00B328B9" w:rsidRDefault="00B328B9" w:rsidP="00B328B9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意见：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bookmarkStart w:id="9" w:name="ExamineOpinion1"/>
                  <w:bookmarkEnd w:id="9"/>
                </w:p>
              </w:tc>
            </w:tr>
            <w:tr w:rsidR="00B328B9" w:rsidRPr="00B328B9">
              <w:trPr>
                <w:trHeight w:val="450"/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B328B9" w:rsidRPr="00B328B9" w:rsidRDefault="00B328B9" w:rsidP="00B328B9">
                  <w:pPr>
                    <w:widowControl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B328B9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审批人：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bookmarkStart w:id="10" w:name="UserName1"/>
                  <w:bookmarkEnd w:id="10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A239F2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审批日期：</w:t>
                  </w:r>
                  <w:bookmarkStart w:id="11" w:name="ExamineDate1"/>
                  <w:bookmarkEnd w:id="11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A239F2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审批结果</w:t>
                  </w:r>
                  <w:r w:rsidR="00A239F2">
                    <w:rPr>
                      <w:rFonts w:ascii="Verdana" w:hAnsi="Verdana" w:cs="宋体" w:hint="eastAsia"/>
                      <w:color w:val="333333"/>
                      <w:kern w:val="0"/>
                      <w:sz w:val="18"/>
                      <w:szCs w:val="18"/>
                    </w:rPr>
                    <w:t>：</w:t>
                  </w:r>
                  <w:bookmarkStart w:id="12" w:name="ExamineResult1"/>
                  <w:bookmarkEnd w:id="12"/>
                </w:p>
              </w:tc>
            </w:tr>
          </w:tbl>
          <w:p w:rsidR="00B328B9" w:rsidRPr="00B328B9" w:rsidRDefault="00B328B9" w:rsidP="00B328B9">
            <w:pPr>
              <w:widowControl/>
              <w:spacing w:line="450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B328B9" w:rsidRPr="00B328B9" w:rsidTr="00B328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45"/>
              <w:gridCol w:w="2302"/>
              <w:gridCol w:w="2756"/>
              <w:gridCol w:w="2771"/>
            </w:tblGrid>
            <w:tr w:rsidR="00B328B9" w:rsidRPr="00B328B9">
              <w:trPr>
                <w:trHeight w:val="450"/>
                <w:tblCellSpacing w:w="15" w:type="dxa"/>
              </w:trPr>
              <w:tc>
                <w:tcPr>
                  <w:tcW w:w="60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B328B9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bookmarkStart w:id="13" w:name="Shenpi2"/>
                  <w:bookmarkEnd w:id="13"/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</w:tcPr>
                <w:p w:rsidR="00B328B9" w:rsidRPr="00B328B9" w:rsidRDefault="00B328B9" w:rsidP="00B328B9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意见：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bookmarkStart w:id="14" w:name="ExamineOpinion2"/>
                  <w:bookmarkEnd w:id="14"/>
                </w:p>
              </w:tc>
            </w:tr>
            <w:tr w:rsidR="00B328B9" w:rsidRPr="00B328B9">
              <w:trPr>
                <w:trHeight w:val="450"/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B328B9" w:rsidRPr="00B328B9" w:rsidRDefault="00B328B9" w:rsidP="00B328B9">
                  <w:pPr>
                    <w:widowControl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A239F2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审批人：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bookmarkStart w:id="15" w:name="UserName2"/>
                  <w:bookmarkEnd w:id="15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A239F2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审批日期：</w:t>
                  </w: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bookmarkStart w:id="16" w:name="ExamineDate2"/>
                  <w:bookmarkStart w:id="17" w:name="_GoBack"/>
                  <w:bookmarkEnd w:id="16"/>
                  <w:bookmarkEnd w:id="17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 w:rsidR="00B328B9" w:rsidRPr="00B328B9" w:rsidRDefault="00B328B9" w:rsidP="00A239F2">
                  <w:pPr>
                    <w:widowControl/>
                    <w:spacing w:before="75" w:line="450" w:lineRule="atLeast"/>
                    <w:jc w:val="left"/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B328B9">
                    <w:rPr>
                      <w:rFonts w:ascii="Verdana" w:hAnsi="Verdana" w:cs="宋体"/>
                      <w:color w:val="333333"/>
                      <w:kern w:val="0"/>
                      <w:sz w:val="18"/>
                      <w:szCs w:val="18"/>
                    </w:rPr>
                    <w:t>审批结果</w:t>
                  </w:r>
                  <w:r w:rsidR="00A239F2">
                    <w:rPr>
                      <w:rFonts w:ascii="Verdana" w:hAnsi="Verdana" w:cs="宋体" w:hint="eastAsia"/>
                      <w:color w:val="333333"/>
                      <w:kern w:val="0"/>
                      <w:sz w:val="18"/>
                      <w:szCs w:val="18"/>
                    </w:rPr>
                    <w:t>：</w:t>
                  </w:r>
                  <w:bookmarkStart w:id="18" w:name="ExamineResult2"/>
                  <w:bookmarkEnd w:id="18"/>
                </w:p>
              </w:tc>
            </w:tr>
          </w:tbl>
          <w:p w:rsidR="00B328B9" w:rsidRPr="00B328B9" w:rsidRDefault="00B328B9" w:rsidP="00B328B9">
            <w:pPr>
              <w:widowControl/>
              <w:spacing w:line="450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B328B9" w:rsidRPr="00B328B9" w:rsidRDefault="00B328B9"/>
    <w:sectPr w:rsidR="00B328B9" w:rsidRPr="00B3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57" w:rsidRDefault="00591A57" w:rsidP="00700FBC">
      <w:r>
        <w:separator/>
      </w:r>
    </w:p>
  </w:endnote>
  <w:endnote w:type="continuationSeparator" w:id="0">
    <w:p w:rsidR="00591A57" w:rsidRDefault="00591A57" w:rsidP="0070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57" w:rsidRDefault="00591A57" w:rsidP="00700FBC">
      <w:r>
        <w:separator/>
      </w:r>
    </w:p>
  </w:footnote>
  <w:footnote w:type="continuationSeparator" w:id="0">
    <w:p w:rsidR="00591A57" w:rsidRDefault="00591A57" w:rsidP="00700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CE"/>
    <w:rsid w:val="00005B6F"/>
    <w:rsid w:val="0013117D"/>
    <w:rsid w:val="001378CC"/>
    <w:rsid w:val="00143DAC"/>
    <w:rsid w:val="00177D01"/>
    <w:rsid w:val="001A2119"/>
    <w:rsid w:val="00205B63"/>
    <w:rsid w:val="002E2764"/>
    <w:rsid w:val="002E2CBC"/>
    <w:rsid w:val="003B24C3"/>
    <w:rsid w:val="004370AC"/>
    <w:rsid w:val="0045451D"/>
    <w:rsid w:val="004548A7"/>
    <w:rsid w:val="004729CF"/>
    <w:rsid w:val="00495101"/>
    <w:rsid w:val="005451CE"/>
    <w:rsid w:val="005509B1"/>
    <w:rsid w:val="0056458A"/>
    <w:rsid w:val="00586867"/>
    <w:rsid w:val="00591A57"/>
    <w:rsid w:val="00616639"/>
    <w:rsid w:val="00631505"/>
    <w:rsid w:val="0063411F"/>
    <w:rsid w:val="00700FBC"/>
    <w:rsid w:val="00707689"/>
    <w:rsid w:val="00784957"/>
    <w:rsid w:val="007B783C"/>
    <w:rsid w:val="007D12AD"/>
    <w:rsid w:val="00845699"/>
    <w:rsid w:val="008718FB"/>
    <w:rsid w:val="00905417"/>
    <w:rsid w:val="00940071"/>
    <w:rsid w:val="00972ACE"/>
    <w:rsid w:val="009837E9"/>
    <w:rsid w:val="009910A4"/>
    <w:rsid w:val="009A1FED"/>
    <w:rsid w:val="009B488D"/>
    <w:rsid w:val="009F6610"/>
    <w:rsid w:val="00A239F2"/>
    <w:rsid w:val="00A30847"/>
    <w:rsid w:val="00A5228F"/>
    <w:rsid w:val="00B328B9"/>
    <w:rsid w:val="00B63482"/>
    <w:rsid w:val="00B95F15"/>
    <w:rsid w:val="00BE0FC5"/>
    <w:rsid w:val="00D14A71"/>
    <w:rsid w:val="00DB3F30"/>
    <w:rsid w:val="00E256F3"/>
    <w:rsid w:val="00F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5B62F-CD9E-4E23-8994-E57208F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328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0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00FBC"/>
    <w:rPr>
      <w:kern w:val="2"/>
      <w:sz w:val="18"/>
      <w:szCs w:val="18"/>
    </w:rPr>
  </w:style>
  <w:style w:type="paragraph" w:styleId="a6">
    <w:name w:val="footer"/>
    <w:basedOn w:val="a"/>
    <w:link w:val="a7"/>
    <w:rsid w:val="0070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00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9977;&#26126;\1228\sanmingscient\ScientManage_Web\File\Template\LongProjectsEndDetaile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LongProjectsEndDetailed.dot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三明医学科技职业学院教科研项目结题审批表</dc:title>
  <dc:subject/>
  <dc:creator>caigy</dc:creator>
  <cp:keywords/>
  <dc:description/>
  <cp:lastModifiedBy>caigy</cp:lastModifiedBy>
  <cp:revision>1</cp:revision>
  <dcterms:created xsi:type="dcterms:W3CDTF">2017-11-27T03:42:00Z</dcterms:created>
  <dcterms:modified xsi:type="dcterms:W3CDTF">2017-11-27T03:44:00Z</dcterms:modified>
</cp:coreProperties>
</file>